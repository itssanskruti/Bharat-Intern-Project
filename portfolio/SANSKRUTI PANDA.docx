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38C0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7270F11" wp14:editId="2079C35D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E6BE555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43"/>
        <w:gridCol w:w="2889"/>
        <w:gridCol w:w="1049"/>
        <w:gridCol w:w="6001"/>
      </w:tblGrid>
      <w:tr w:rsidR="001026A6" w14:paraId="398DE970" w14:textId="77777777" w:rsidTr="006E098A">
        <w:trPr>
          <w:trHeight w:val="1104"/>
          <w:jc w:val="center"/>
        </w:trPr>
        <w:tc>
          <w:tcPr>
            <w:tcW w:w="3798" w:type="dxa"/>
            <w:gridSpan w:val="2"/>
            <w:vAlign w:val="center"/>
          </w:tcPr>
          <w:p w14:paraId="43AAE9F4" w14:textId="7ADA9045" w:rsidR="001026A6" w:rsidRDefault="000B084E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drawing>
                <wp:inline distT="0" distB="0" distL="0" distR="0" wp14:anchorId="2DDD9AC2" wp14:editId="07ECB915">
                  <wp:extent cx="2125980" cy="1965960"/>
                  <wp:effectExtent l="0" t="0" r="7620" b="0"/>
                  <wp:docPr id="4939118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3911880" name="Picture 493911880"/>
                          <pic:cNvPicPr/>
                        </pic:nvPicPr>
                        <pic:blipFill rotWithShape="1">
                          <a:blip r:embed="rId11"/>
                          <a:srcRect l="1734" t="2961" r="1560" b="1571"/>
                          <a:stretch/>
                        </pic:blipFill>
                        <pic:spPr bwMode="auto">
                          <a:xfrm>
                            <a:off x="0" y="0"/>
                            <a:ext cx="2125980" cy="196596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5" w:type="dxa"/>
            <w:vMerge w:val="restart"/>
          </w:tcPr>
          <w:p w14:paraId="0EDE051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 w:val="restart"/>
          </w:tcPr>
          <w:p w14:paraId="76752554" w14:textId="4F29D961" w:rsidR="001026A6" w:rsidRPr="00B548F1" w:rsidRDefault="000B084E" w:rsidP="00312C60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SANSKRUTI PANDA</w:t>
            </w:r>
          </w:p>
          <w:p w14:paraId="7FA1DCC5" w14:textId="77777777" w:rsidR="007D6039" w:rsidRDefault="007D6039" w:rsidP="007D6039">
            <w:pPr>
              <w:pStyle w:val="Heading1"/>
            </w:pPr>
            <w:sdt>
              <w:sdtPr>
                <w:id w:val="-381948524"/>
                <w:placeholder>
                  <w:docPart w:val="209AF828F1344DE89D0330B5864A109D"/>
                </w:placeholder>
                <w:temporary/>
                <w:showingPlcHdr/>
                <w15:appearance w15:val="hidden"/>
              </w:sdtPr>
              <w:sdtContent>
                <w:r w:rsidRPr="000F7D04">
                  <w:t>Education</w:t>
                </w:r>
              </w:sdtContent>
            </w:sdt>
          </w:p>
          <w:p w14:paraId="7F9F7C08" w14:textId="77777777" w:rsidR="007D6039" w:rsidRDefault="007D6039" w:rsidP="007D6039">
            <w:pPr>
              <w:pStyle w:val="Heading2"/>
            </w:pPr>
            <w:r>
              <w:t>Khalikote University, Berhampur, Odisha</w:t>
            </w:r>
          </w:p>
          <w:p w14:paraId="24663286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Master of Computer Application (MCA) (2022-2024)</w:t>
            </w:r>
          </w:p>
          <w:p w14:paraId="7FACFCA4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1</w:t>
            </w:r>
            <w:r w:rsidRPr="005B3719">
              <w:rPr>
                <w:vertAlign w:val="superscript"/>
              </w:rPr>
              <w:t>st</w:t>
            </w:r>
            <w:r>
              <w:t xml:space="preserve"> sem: 81%</w:t>
            </w:r>
          </w:p>
          <w:p w14:paraId="2A652819" w14:textId="77777777" w:rsidR="007D6039" w:rsidRPr="00F51250" w:rsidRDefault="007D6039" w:rsidP="007D6039">
            <w:pPr>
              <w:pStyle w:val="Heading2"/>
            </w:pPr>
            <w:r>
              <w:t>Khalikote Autonomous college, Berhampur, Odisha</w:t>
            </w:r>
          </w:p>
          <w:p w14:paraId="05C01F20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Bachelor of Science in Physics (2018-2021)</w:t>
            </w:r>
          </w:p>
          <w:p w14:paraId="3676D283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8.09 cgpa</w:t>
            </w:r>
          </w:p>
          <w:p w14:paraId="0776B4CC" w14:textId="77777777" w:rsidR="007D6039" w:rsidRDefault="007D6039" w:rsidP="007D6039">
            <w:pPr>
              <w:pStyle w:val="Heading2"/>
            </w:pPr>
            <w:r>
              <w:t>Sristi residential college, Berhampur, Odisha</w:t>
            </w:r>
          </w:p>
          <w:p w14:paraId="7002BB57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CHSE (intermediate) (2016-2018)</w:t>
            </w:r>
          </w:p>
          <w:p w14:paraId="33D9F284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82%</w:t>
            </w:r>
          </w:p>
          <w:p w14:paraId="4B3979CF" w14:textId="77777777" w:rsidR="007D6039" w:rsidRDefault="007D6039" w:rsidP="007D6039">
            <w:pPr>
              <w:pStyle w:val="Heading2"/>
            </w:pPr>
            <w:r>
              <w:t>Shishu vidya mandir, Khalliote, Odisha</w:t>
            </w:r>
          </w:p>
          <w:p w14:paraId="7702DB74" w14:textId="77777777" w:rsidR="007D6039" w:rsidRDefault="007D6039" w:rsidP="007D6039">
            <w:pPr>
              <w:pStyle w:val="ListBullet"/>
              <w:spacing w:after="220"/>
              <w:ind w:left="360"/>
              <w:contextualSpacing/>
            </w:pPr>
            <w:r>
              <w:t>Matriculation (BSE) (2015) 90%</w:t>
            </w:r>
          </w:p>
          <w:p w14:paraId="43A9E880" w14:textId="77777777" w:rsidR="007D6039" w:rsidRDefault="007D6039" w:rsidP="007D6039">
            <w:pPr>
              <w:pStyle w:val="ListBullet"/>
              <w:numPr>
                <w:ilvl w:val="0"/>
                <w:numId w:val="0"/>
              </w:numPr>
              <w:spacing w:after="220"/>
              <w:ind w:left="360"/>
              <w:contextualSpacing/>
            </w:pPr>
          </w:p>
          <w:p w14:paraId="68495DF9" w14:textId="77777777" w:rsidR="007D6039" w:rsidRDefault="007D6039" w:rsidP="007D6039">
            <w:pPr>
              <w:pStyle w:val="Heading1"/>
            </w:pPr>
            <w:r>
              <w:t>projects</w:t>
            </w:r>
          </w:p>
          <w:p w14:paraId="61A713BD" w14:textId="77777777" w:rsidR="007D6039" w:rsidRDefault="007D6039" w:rsidP="007D6039">
            <w:r>
              <w:t>Landing Page</w:t>
            </w:r>
          </w:p>
          <w:p w14:paraId="61AD2448" w14:textId="77777777" w:rsidR="007D6039" w:rsidRDefault="007D6039" w:rsidP="007D6039">
            <w:r>
              <w:t>A travel landing page built with HTML and CSS.</w:t>
            </w:r>
          </w:p>
          <w:p w14:paraId="4A55CA34" w14:textId="77777777" w:rsidR="007D6039" w:rsidRDefault="007D6039" w:rsidP="007D6039">
            <w:r>
              <w:t>Temperature Convertor</w:t>
            </w:r>
          </w:p>
          <w:p w14:paraId="583B03E2" w14:textId="77777777" w:rsidR="007D6039" w:rsidRDefault="007D6039" w:rsidP="007D6039">
            <w:r>
              <w:t xml:space="preserve">Built with HTML, CSS and JavaScript to convert temperature in units Kelvin, Celsius and Fahrenheit. </w:t>
            </w:r>
          </w:p>
          <w:p w14:paraId="6B10CA84" w14:textId="77777777" w:rsidR="007D6039" w:rsidRDefault="007D6039" w:rsidP="007D6039">
            <w:r>
              <w:t xml:space="preserve">Home page of Netflix </w:t>
            </w:r>
          </w:p>
          <w:p w14:paraId="7E362CD9" w14:textId="77777777" w:rsidR="007D6039" w:rsidRDefault="007D6039" w:rsidP="007D6039">
            <w:r>
              <w:t>It is built with HTML and CSS to recreate the familiar Netflix home page design.</w:t>
            </w:r>
          </w:p>
          <w:p w14:paraId="7F638D9E" w14:textId="77777777" w:rsidR="007D6039" w:rsidRDefault="007D6039" w:rsidP="007D6039">
            <w:r>
              <w:t>Calculator:</w:t>
            </w:r>
          </w:p>
          <w:p w14:paraId="293CF24B" w14:textId="39EF6A32" w:rsidR="007D6039" w:rsidRDefault="007D6039" w:rsidP="007D6039">
            <w:r>
              <w:t>A GUI calculator using adv Java.</w:t>
            </w:r>
          </w:p>
          <w:p w14:paraId="2227DF85" w14:textId="77777777" w:rsidR="007D6039" w:rsidRDefault="007D6039" w:rsidP="007D6039"/>
          <w:p w14:paraId="6EB6B499" w14:textId="77777777" w:rsidR="007D6039" w:rsidRDefault="007D6039" w:rsidP="007D6039">
            <w:pPr>
              <w:pStyle w:val="Heading1"/>
            </w:pPr>
            <w:r>
              <w:t>languages</w:t>
            </w:r>
          </w:p>
          <w:p w14:paraId="723B5621" w14:textId="77777777" w:rsidR="007D6039" w:rsidRDefault="007D6039" w:rsidP="007D6039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Odia: First Language</w:t>
            </w:r>
          </w:p>
          <w:p w14:paraId="69641643" w14:textId="77777777" w:rsidR="007D6039" w:rsidRDefault="007D6039" w:rsidP="007D6039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         English: B1  Intermediate</w:t>
            </w:r>
          </w:p>
          <w:p w14:paraId="3FB7064B" w14:textId="77777777" w:rsidR="007D6039" w:rsidRDefault="007D6039" w:rsidP="007D6039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Odia:C2   proficient</w:t>
            </w:r>
          </w:p>
          <w:p w14:paraId="079350C2" w14:textId="6B79520C" w:rsidR="001026A6" w:rsidRPr="00590471" w:rsidRDefault="007D6039" w:rsidP="007D6039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        Hindi: B1     Intermediate</w:t>
            </w:r>
          </w:p>
        </w:tc>
      </w:tr>
      <w:tr w:rsidR="001026A6" w14:paraId="7CD01F5A" w14:textId="77777777" w:rsidTr="006E098A">
        <w:trPr>
          <w:trHeight w:val="819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44138A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5" w:type="dxa"/>
            <w:vMerge/>
            <w:tcBorders>
              <w:bottom w:val="nil"/>
            </w:tcBorders>
          </w:tcPr>
          <w:p w14:paraId="25285550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  <w:tcBorders>
              <w:bottom w:val="nil"/>
            </w:tcBorders>
          </w:tcPr>
          <w:p w14:paraId="175D9955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0888AAF9" w14:textId="77777777" w:rsidTr="006E098A">
        <w:trPr>
          <w:trHeight w:val="603"/>
          <w:jc w:val="center"/>
        </w:trPr>
        <w:tc>
          <w:tcPr>
            <w:tcW w:w="855" w:type="dxa"/>
            <w:vAlign w:val="center"/>
          </w:tcPr>
          <w:p w14:paraId="574FB8DA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F3F0E13" wp14:editId="310BF553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14:paraId="70E1049B" w14:textId="17790EF9" w:rsidR="001026A6" w:rsidRPr="00071E84" w:rsidRDefault="000B084E" w:rsidP="000B084E">
            <w:pPr>
              <w:pStyle w:val="Information"/>
            </w:pPr>
            <w:r>
              <w:t>Khallikote,</w:t>
            </w:r>
            <w:r w:rsidR="00A47D09">
              <w:t xml:space="preserve"> </w:t>
            </w:r>
            <w:r>
              <w:t>Ganjam,</w:t>
            </w:r>
            <w:r w:rsidR="00A47D09">
              <w:t xml:space="preserve"> </w:t>
            </w:r>
            <w:r>
              <w:t xml:space="preserve">761030 </w:t>
            </w:r>
            <w:r w:rsidR="00A47D09">
              <w:t xml:space="preserve">, </w:t>
            </w:r>
            <w:r>
              <w:t>Odisha, India</w:t>
            </w:r>
          </w:p>
        </w:tc>
        <w:tc>
          <w:tcPr>
            <w:tcW w:w="1065" w:type="dxa"/>
            <w:vMerge/>
          </w:tcPr>
          <w:p w14:paraId="037AA1E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12A2BF11" w14:textId="77777777" w:rsidR="001026A6" w:rsidRDefault="001026A6" w:rsidP="00312C60">
            <w:pPr>
              <w:pStyle w:val="Heading1"/>
            </w:pPr>
          </w:p>
        </w:tc>
      </w:tr>
      <w:tr w:rsidR="001026A6" w14:paraId="416FABFF" w14:textId="77777777" w:rsidTr="006E098A">
        <w:trPr>
          <w:trHeight w:val="203"/>
          <w:jc w:val="center"/>
        </w:trPr>
        <w:tc>
          <w:tcPr>
            <w:tcW w:w="3798" w:type="dxa"/>
            <w:gridSpan w:val="2"/>
            <w:vAlign w:val="center"/>
          </w:tcPr>
          <w:p w14:paraId="7E13C3FB" w14:textId="77777777" w:rsidR="001026A6" w:rsidRDefault="001026A6" w:rsidP="00312C60">
            <w:pPr>
              <w:pStyle w:val="NoSpacing"/>
            </w:pPr>
          </w:p>
        </w:tc>
        <w:tc>
          <w:tcPr>
            <w:tcW w:w="1065" w:type="dxa"/>
            <w:vMerge/>
          </w:tcPr>
          <w:p w14:paraId="575276D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11A6A75F" w14:textId="77777777" w:rsidR="001026A6" w:rsidRDefault="001026A6" w:rsidP="00312C60">
            <w:pPr>
              <w:pStyle w:val="Heading1"/>
            </w:pPr>
          </w:p>
        </w:tc>
      </w:tr>
      <w:tr w:rsidR="001026A6" w14:paraId="2F2670DD" w14:textId="77777777" w:rsidTr="006E098A">
        <w:trPr>
          <w:trHeight w:val="694"/>
          <w:jc w:val="center"/>
        </w:trPr>
        <w:tc>
          <w:tcPr>
            <w:tcW w:w="855" w:type="dxa"/>
            <w:vAlign w:val="center"/>
          </w:tcPr>
          <w:p w14:paraId="7426303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2CF45E6" wp14:editId="54B94CBD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14:paraId="7814EBB2" w14:textId="3D8F0ADC" w:rsidR="001026A6" w:rsidRPr="00222466" w:rsidRDefault="000B084E" w:rsidP="00312C60">
            <w:pPr>
              <w:pStyle w:val="Information"/>
            </w:pPr>
            <w:r>
              <w:t>9827853300</w:t>
            </w:r>
          </w:p>
        </w:tc>
        <w:tc>
          <w:tcPr>
            <w:tcW w:w="1065" w:type="dxa"/>
            <w:vMerge/>
          </w:tcPr>
          <w:p w14:paraId="55A3089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6A8C9B15" w14:textId="77777777" w:rsidR="001026A6" w:rsidRDefault="001026A6" w:rsidP="00312C60">
            <w:pPr>
              <w:pStyle w:val="Heading1"/>
            </w:pPr>
          </w:p>
        </w:tc>
      </w:tr>
      <w:tr w:rsidR="001026A6" w14:paraId="358ECD09" w14:textId="77777777" w:rsidTr="006E098A">
        <w:trPr>
          <w:trHeight w:val="203"/>
          <w:jc w:val="center"/>
        </w:trPr>
        <w:tc>
          <w:tcPr>
            <w:tcW w:w="3798" w:type="dxa"/>
            <w:gridSpan w:val="2"/>
            <w:vAlign w:val="center"/>
          </w:tcPr>
          <w:p w14:paraId="70C487E7" w14:textId="77777777" w:rsidR="001026A6" w:rsidRDefault="001026A6" w:rsidP="00312C60">
            <w:pPr>
              <w:pStyle w:val="NoSpacing"/>
            </w:pPr>
          </w:p>
        </w:tc>
        <w:tc>
          <w:tcPr>
            <w:tcW w:w="1065" w:type="dxa"/>
            <w:vMerge/>
          </w:tcPr>
          <w:p w14:paraId="3E9E9CE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65F65103" w14:textId="77777777" w:rsidR="001026A6" w:rsidRDefault="001026A6" w:rsidP="00312C60">
            <w:pPr>
              <w:pStyle w:val="Heading1"/>
            </w:pPr>
          </w:p>
        </w:tc>
      </w:tr>
      <w:tr w:rsidR="001026A6" w14:paraId="2EAC635B" w14:textId="77777777" w:rsidTr="006E098A">
        <w:trPr>
          <w:trHeight w:val="704"/>
          <w:jc w:val="center"/>
        </w:trPr>
        <w:tc>
          <w:tcPr>
            <w:tcW w:w="855" w:type="dxa"/>
            <w:vAlign w:val="center"/>
          </w:tcPr>
          <w:p w14:paraId="425CB028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3C1D3BD" wp14:editId="1DE4D4C6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14:paraId="78DEB8DB" w14:textId="10E7AB2B" w:rsidR="001026A6" w:rsidRPr="00222466" w:rsidRDefault="000B084E" w:rsidP="00312C60">
            <w:pPr>
              <w:pStyle w:val="Information"/>
            </w:pPr>
            <w:r>
              <w:t>sanskrutipanda2406@gmil.com</w:t>
            </w:r>
          </w:p>
        </w:tc>
        <w:tc>
          <w:tcPr>
            <w:tcW w:w="1065" w:type="dxa"/>
            <w:vMerge/>
          </w:tcPr>
          <w:p w14:paraId="1366B0F5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659F632B" w14:textId="77777777" w:rsidR="001026A6" w:rsidRDefault="001026A6" w:rsidP="00312C60">
            <w:pPr>
              <w:pStyle w:val="Heading1"/>
            </w:pPr>
          </w:p>
        </w:tc>
      </w:tr>
      <w:tr w:rsidR="001026A6" w14:paraId="01455E07" w14:textId="77777777" w:rsidTr="006E098A">
        <w:trPr>
          <w:trHeight w:val="63"/>
          <w:jc w:val="center"/>
        </w:trPr>
        <w:tc>
          <w:tcPr>
            <w:tcW w:w="3798" w:type="dxa"/>
            <w:gridSpan w:val="2"/>
            <w:vAlign w:val="center"/>
          </w:tcPr>
          <w:p w14:paraId="266C61C4" w14:textId="77777777" w:rsidR="001026A6" w:rsidRDefault="001026A6" w:rsidP="00312C60">
            <w:pPr>
              <w:pStyle w:val="NoSpacing"/>
            </w:pPr>
          </w:p>
        </w:tc>
        <w:tc>
          <w:tcPr>
            <w:tcW w:w="1065" w:type="dxa"/>
            <w:vMerge/>
          </w:tcPr>
          <w:p w14:paraId="26EF6F8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4A9640EB" w14:textId="77777777" w:rsidR="001026A6" w:rsidRDefault="001026A6" w:rsidP="00312C60">
            <w:pPr>
              <w:pStyle w:val="Heading1"/>
            </w:pPr>
          </w:p>
        </w:tc>
      </w:tr>
      <w:tr w:rsidR="001026A6" w14:paraId="1F43C646" w14:textId="77777777" w:rsidTr="006E098A">
        <w:trPr>
          <w:trHeight w:val="704"/>
          <w:jc w:val="center"/>
        </w:trPr>
        <w:tc>
          <w:tcPr>
            <w:tcW w:w="855" w:type="dxa"/>
            <w:vAlign w:val="center"/>
          </w:tcPr>
          <w:p w14:paraId="5D34E02C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EC384F9" wp14:editId="5DD12483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2" w:type="dxa"/>
            <w:vAlign w:val="center"/>
          </w:tcPr>
          <w:p w14:paraId="5088E993" w14:textId="77777777" w:rsidR="001026A6" w:rsidRPr="00222466" w:rsidRDefault="007836D4" w:rsidP="00312C60">
            <w:pPr>
              <w:pStyle w:val="Information"/>
            </w:pPr>
            <w:sdt>
              <w:sdtPr>
                <w:id w:val="2042172804"/>
                <w:placeholder>
                  <w:docPart w:val="3769CA2ECE954EC4A14AD5D50F524939"/>
                </w:placeholder>
                <w:temporary/>
                <w:showingPlcHdr/>
                <w15:appearance w15:val="hidden"/>
              </w:sdtPr>
              <w:sdtEndPr/>
              <w:sdtContent>
                <w:r w:rsidR="001026A6">
                  <w:t>www.greatsiteaddress.com</w:t>
                </w:r>
              </w:sdtContent>
            </w:sdt>
          </w:p>
        </w:tc>
        <w:tc>
          <w:tcPr>
            <w:tcW w:w="1065" w:type="dxa"/>
            <w:vMerge/>
          </w:tcPr>
          <w:p w14:paraId="2F759FCB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19" w:type="dxa"/>
            <w:vMerge/>
          </w:tcPr>
          <w:p w14:paraId="4E7FFE18" w14:textId="77777777" w:rsidR="001026A6" w:rsidRDefault="001026A6" w:rsidP="00312C60">
            <w:pPr>
              <w:pStyle w:val="Heading1"/>
            </w:pPr>
          </w:p>
        </w:tc>
      </w:tr>
      <w:tr w:rsidR="001026A6" w14:paraId="0BE2A946" w14:textId="77777777" w:rsidTr="006E098A">
        <w:trPr>
          <w:trHeight w:val="2722"/>
          <w:jc w:val="center"/>
        </w:trPr>
        <w:tc>
          <w:tcPr>
            <w:tcW w:w="3798" w:type="dxa"/>
            <w:gridSpan w:val="2"/>
          </w:tcPr>
          <w:p w14:paraId="061A1FF5" w14:textId="4CCBDFD3" w:rsidR="001026A6" w:rsidRDefault="00A47D09" w:rsidP="00312C60">
            <w:pPr>
              <w:pStyle w:val="Heading3"/>
            </w:pPr>
            <w:r>
              <w:t>SKILLS</w:t>
            </w:r>
          </w:p>
          <w:p w14:paraId="4659859C" w14:textId="18256895" w:rsidR="001026A6" w:rsidRDefault="000B084E" w:rsidP="00312C60">
            <w:pPr>
              <w:pStyle w:val="Information"/>
            </w:pPr>
            <w:r>
              <w:t>Programming Languages: C, Java, Python</w:t>
            </w:r>
            <w:r w:rsidR="00A47D09">
              <w:t xml:space="preserve">, </w:t>
            </w:r>
            <w:r>
              <w:t>JavaScript</w:t>
            </w:r>
          </w:p>
          <w:p w14:paraId="40B6706D" w14:textId="77777777" w:rsidR="000B084E" w:rsidRDefault="000B084E" w:rsidP="00312C60">
            <w:pPr>
              <w:pStyle w:val="Information"/>
            </w:pPr>
            <w:r>
              <w:t>Web Development: HTML, CSS, React.js</w:t>
            </w:r>
          </w:p>
          <w:p w14:paraId="1725F008" w14:textId="77777777" w:rsidR="000B084E" w:rsidRDefault="000B084E" w:rsidP="00312C60">
            <w:pPr>
              <w:pStyle w:val="Information"/>
            </w:pPr>
            <w:r>
              <w:t>Database Management: SQL, MySQL, MongoDB</w:t>
            </w:r>
          </w:p>
          <w:p w14:paraId="2E4D1025" w14:textId="77777777" w:rsidR="000B084E" w:rsidRDefault="000B084E" w:rsidP="00312C60">
            <w:pPr>
              <w:pStyle w:val="Information"/>
            </w:pPr>
            <w:r>
              <w:t>Operating System: Windows, Linux, Unix</w:t>
            </w:r>
          </w:p>
          <w:p w14:paraId="5205B4DA" w14:textId="77777777" w:rsidR="000B084E" w:rsidRDefault="000B084E" w:rsidP="00312C60">
            <w:pPr>
              <w:pStyle w:val="Information"/>
            </w:pPr>
            <w:r>
              <w:t>Problem-solving and Analytical Skills</w:t>
            </w:r>
          </w:p>
          <w:p w14:paraId="33AF958D" w14:textId="77777777" w:rsidR="000B084E" w:rsidRDefault="000B084E" w:rsidP="00312C60">
            <w:pPr>
              <w:pStyle w:val="Information"/>
            </w:pPr>
            <w:r>
              <w:t>Networking Concept</w:t>
            </w:r>
          </w:p>
          <w:p w14:paraId="3348BA25" w14:textId="5ECB3DDD" w:rsidR="00A47D09" w:rsidRPr="007443A0" w:rsidRDefault="00A47D09" w:rsidP="00312C60">
            <w:pPr>
              <w:pStyle w:val="Information"/>
            </w:pPr>
            <w:r>
              <w:t>Data Structures and Algorithms</w:t>
            </w:r>
          </w:p>
        </w:tc>
        <w:tc>
          <w:tcPr>
            <w:tcW w:w="1065" w:type="dxa"/>
          </w:tcPr>
          <w:p w14:paraId="0819E381" w14:textId="77777777" w:rsidR="001026A6" w:rsidRDefault="001026A6" w:rsidP="00312C60"/>
        </w:tc>
        <w:tc>
          <w:tcPr>
            <w:tcW w:w="6119" w:type="dxa"/>
            <w:vMerge/>
          </w:tcPr>
          <w:p w14:paraId="643978F8" w14:textId="77777777" w:rsidR="001026A6" w:rsidRDefault="001026A6" w:rsidP="00312C60"/>
        </w:tc>
      </w:tr>
    </w:tbl>
    <w:p w14:paraId="11849A7B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A74F" w14:textId="77777777" w:rsidR="000B084E" w:rsidRDefault="000B084E" w:rsidP="00590471">
      <w:r>
        <w:separator/>
      </w:r>
    </w:p>
  </w:endnote>
  <w:endnote w:type="continuationSeparator" w:id="0">
    <w:p w14:paraId="5739C9B8" w14:textId="77777777" w:rsidR="000B084E" w:rsidRDefault="000B084E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68C9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674D8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53D0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18736" w14:textId="77777777" w:rsidR="000B084E" w:rsidRDefault="000B084E" w:rsidP="00590471">
      <w:r>
        <w:separator/>
      </w:r>
    </w:p>
  </w:footnote>
  <w:footnote w:type="continuationSeparator" w:id="0">
    <w:p w14:paraId="177D12C8" w14:textId="77777777" w:rsidR="000B084E" w:rsidRDefault="000B084E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A96C1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E5089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69E41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doNotDisplayPageBoundaries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84E"/>
    <w:rsid w:val="00007B35"/>
    <w:rsid w:val="00047D5E"/>
    <w:rsid w:val="00060042"/>
    <w:rsid w:val="00071E84"/>
    <w:rsid w:val="00092B82"/>
    <w:rsid w:val="000B084E"/>
    <w:rsid w:val="000C552D"/>
    <w:rsid w:val="000D01CA"/>
    <w:rsid w:val="000F1F36"/>
    <w:rsid w:val="000F5A74"/>
    <w:rsid w:val="000F7D04"/>
    <w:rsid w:val="001026A6"/>
    <w:rsid w:val="00150ABD"/>
    <w:rsid w:val="00152599"/>
    <w:rsid w:val="001F5586"/>
    <w:rsid w:val="00200C4F"/>
    <w:rsid w:val="0020728B"/>
    <w:rsid w:val="00222466"/>
    <w:rsid w:val="00244850"/>
    <w:rsid w:val="00271E45"/>
    <w:rsid w:val="002951A6"/>
    <w:rsid w:val="002B2116"/>
    <w:rsid w:val="003569D0"/>
    <w:rsid w:val="00412DED"/>
    <w:rsid w:val="00415556"/>
    <w:rsid w:val="00437A10"/>
    <w:rsid w:val="00447C4C"/>
    <w:rsid w:val="00455C7B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5E2322"/>
    <w:rsid w:val="00610465"/>
    <w:rsid w:val="00647A4B"/>
    <w:rsid w:val="00653E75"/>
    <w:rsid w:val="006A19E5"/>
    <w:rsid w:val="006B6318"/>
    <w:rsid w:val="006E098A"/>
    <w:rsid w:val="007443A0"/>
    <w:rsid w:val="00746C1D"/>
    <w:rsid w:val="007836D4"/>
    <w:rsid w:val="007C1280"/>
    <w:rsid w:val="007D1003"/>
    <w:rsid w:val="007D6039"/>
    <w:rsid w:val="007F54A0"/>
    <w:rsid w:val="007F5B63"/>
    <w:rsid w:val="008022E4"/>
    <w:rsid w:val="00803974"/>
    <w:rsid w:val="008044BB"/>
    <w:rsid w:val="00846CB9"/>
    <w:rsid w:val="008472E9"/>
    <w:rsid w:val="0085213D"/>
    <w:rsid w:val="008C2CFC"/>
    <w:rsid w:val="008F6E2E"/>
    <w:rsid w:val="009061C2"/>
    <w:rsid w:val="009B7EDB"/>
    <w:rsid w:val="009C2E65"/>
    <w:rsid w:val="00A47D09"/>
    <w:rsid w:val="00AB4BE8"/>
    <w:rsid w:val="00AD7C12"/>
    <w:rsid w:val="00B62156"/>
    <w:rsid w:val="00B6466C"/>
    <w:rsid w:val="00B74FA6"/>
    <w:rsid w:val="00BB07AE"/>
    <w:rsid w:val="00BF4D49"/>
    <w:rsid w:val="00C422FD"/>
    <w:rsid w:val="00C4452C"/>
    <w:rsid w:val="00C57C37"/>
    <w:rsid w:val="00CA495A"/>
    <w:rsid w:val="00CB7967"/>
    <w:rsid w:val="00CD317C"/>
    <w:rsid w:val="00CD3279"/>
    <w:rsid w:val="00CE1E3D"/>
    <w:rsid w:val="00CF37C9"/>
    <w:rsid w:val="00D24C70"/>
    <w:rsid w:val="00DB1351"/>
    <w:rsid w:val="00DE36F0"/>
    <w:rsid w:val="00DF2F8A"/>
    <w:rsid w:val="00E04419"/>
    <w:rsid w:val="00E36633"/>
    <w:rsid w:val="00E5402A"/>
    <w:rsid w:val="00E75811"/>
    <w:rsid w:val="00E90A60"/>
    <w:rsid w:val="00EA7FD2"/>
    <w:rsid w:val="00EC37FB"/>
    <w:rsid w:val="00EE4E5C"/>
    <w:rsid w:val="00EE7E09"/>
    <w:rsid w:val="00F0223C"/>
    <w:rsid w:val="00F15572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FDA2B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sk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69CA2ECE954EC4A14AD5D50F524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73771-275B-46C3-A62C-88BB20D98E18}"/>
      </w:docPartPr>
      <w:docPartBody>
        <w:p w:rsidR="00D642BA" w:rsidRDefault="00D642BA">
          <w:pPr>
            <w:pStyle w:val="3769CA2ECE954EC4A14AD5D50F524939"/>
          </w:pPr>
          <w:r>
            <w:t>www.greatsiteaddress.com</w:t>
          </w:r>
        </w:p>
      </w:docPartBody>
    </w:docPart>
    <w:docPart>
      <w:docPartPr>
        <w:name w:val="209AF828F1344DE89D0330B5864A1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384D7-D21E-4130-B5D4-D7560B73DE1E}"/>
      </w:docPartPr>
      <w:docPartBody>
        <w:p w:rsidR="0032781A" w:rsidRDefault="0032781A" w:rsidP="0032781A">
          <w:pPr>
            <w:pStyle w:val="209AF828F1344DE89D0330B5864A109D"/>
          </w:pPr>
          <w:r w:rsidRPr="000F7D0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BA"/>
    <w:rsid w:val="0032781A"/>
    <w:rsid w:val="00D6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9AF828F1344DE89D0330B5864A109D">
    <w:name w:val="209AF828F1344DE89D0330B5864A109D"/>
    <w:rsid w:val="0032781A"/>
  </w:style>
  <w:style w:type="paragraph" w:customStyle="1" w:styleId="E74E910636A4410E9CB119C166141929">
    <w:name w:val="E74E910636A4410E9CB119C166141929"/>
  </w:style>
  <w:style w:type="paragraph" w:customStyle="1" w:styleId="B538DE1AB6D945788977F84B71451818">
    <w:name w:val="B538DE1AB6D945788977F84B71451818"/>
  </w:style>
  <w:style w:type="paragraph" w:customStyle="1" w:styleId="23B20DBD3CE24B0D94BD469B42B1163F">
    <w:name w:val="23B20DBD3CE24B0D94BD469B42B1163F"/>
  </w:style>
  <w:style w:type="paragraph" w:customStyle="1" w:styleId="B9F4A008665E4CC191B97555797EB6D4">
    <w:name w:val="B9F4A008665E4CC191B97555797EB6D4"/>
  </w:style>
  <w:style w:type="paragraph" w:customStyle="1" w:styleId="DC86DB0EE96E4F3E96B71E02908EAFAB">
    <w:name w:val="DC86DB0EE96E4F3E96B71E02908EAFAB"/>
  </w:style>
  <w:style w:type="paragraph" w:customStyle="1" w:styleId="7595B054FBE241BC9BA4BA19EECA0E3F">
    <w:name w:val="7595B054FBE241BC9BA4BA19EECA0E3F"/>
  </w:style>
  <w:style w:type="paragraph" w:customStyle="1" w:styleId="9EE57F2DF914404B85C5CBA5CF45C59E">
    <w:name w:val="9EE57F2DF914404B85C5CBA5CF45C59E"/>
  </w:style>
  <w:style w:type="paragraph" w:customStyle="1" w:styleId="3769CA2ECE954EC4A14AD5D50F524939">
    <w:name w:val="3769CA2ECE954EC4A14AD5D50F524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155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2024-03-02T10:50:00Z</dcterms:created>
  <dcterms:modified xsi:type="dcterms:W3CDTF">2024-03-07T04:49:00Z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